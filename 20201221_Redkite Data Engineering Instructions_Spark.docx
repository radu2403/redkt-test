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CF640" w14:textId="77777777" w:rsidR="004F0964" w:rsidRDefault="004F0964" w:rsidP="004F096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Segoe UI Emoji" w:eastAsia="Quattrocento Sans" w:hAnsi="Segoe UI Emoji" w:cs="Quattrocento Sans"/>
          <w:b/>
          <w:bCs/>
        </w:rPr>
      </w:pPr>
    </w:p>
    <w:p w14:paraId="6C14C26B" w14:textId="77777777" w:rsidR="00A8198A" w:rsidRDefault="00A8198A" w:rsidP="004F096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Segoe UI Emoji" w:eastAsia="Quattrocento Sans" w:hAnsi="Segoe UI Emoji" w:cs="Quattrocento Sans"/>
          <w:b/>
          <w:bCs/>
          <w:sz w:val="28"/>
          <w:szCs w:val="28"/>
        </w:rPr>
      </w:pPr>
    </w:p>
    <w:p w14:paraId="04350DC5" w14:textId="6ED6C474" w:rsidR="004F0964" w:rsidRPr="004F0964" w:rsidRDefault="004F0964" w:rsidP="004F096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Segoe UI Emoji" w:eastAsia="Quattrocento Sans" w:hAnsi="Segoe UI Emoji" w:cs="Quattrocento Sans"/>
          <w:b/>
          <w:bCs/>
          <w:sz w:val="28"/>
          <w:szCs w:val="28"/>
        </w:rPr>
      </w:pPr>
      <w:proofErr w:type="spellStart"/>
      <w:r w:rsidRPr="004F0964">
        <w:rPr>
          <w:rFonts w:ascii="Segoe UI Emoji" w:eastAsia="Quattrocento Sans" w:hAnsi="Segoe UI Emoji" w:cs="Quattrocento Sans"/>
          <w:b/>
          <w:bCs/>
          <w:sz w:val="28"/>
          <w:szCs w:val="28"/>
        </w:rPr>
        <w:t>Redkite</w:t>
      </w:r>
      <w:proofErr w:type="spellEnd"/>
      <w:r w:rsidRPr="004F0964">
        <w:rPr>
          <w:rFonts w:ascii="Segoe UI Emoji" w:eastAsia="Quattrocento Sans" w:hAnsi="Segoe UI Emoji" w:cs="Quattrocento Sans"/>
          <w:b/>
          <w:bCs/>
          <w:sz w:val="28"/>
          <w:szCs w:val="28"/>
        </w:rPr>
        <w:t xml:space="preserve"> </w:t>
      </w:r>
      <w:r w:rsidR="00487FF4">
        <w:rPr>
          <w:rFonts w:ascii="Segoe UI Emoji" w:eastAsia="Quattrocento Sans" w:hAnsi="Segoe UI Emoji" w:cs="Quattrocento Sans"/>
          <w:b/>
          <w:bCs/>
          <w:sz w:val="28"/>
          <w:szCs w:val="28"/>
        </w:rPr>
        <w:t>Spark Case Study</w:t>
      </w:r>
    </w:p>
    <w:p w14:paraId="3555D208" w14:textId="7FB8E9E8" w:rsidR="004F0964" w:rsidRDefault="004F0964" w:rsidP="004F096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Segoe UI Emoji" w:eastAsia="Quattrocento Sans" w:hAnsi="Segoe UI Emoji" w:cs="Quattrocento Sans"/>
          <w:b/>
          <w:bCs/>
        </w:rPr>
      </w:pPr>
    </w:p>
    <w:p w14:paraId="37ED72F7" w14:textId="77777777" w:rsidR="00487FF4" w:rsidRDefault="00487FF4" w:rsidP="00487FF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Segoe UI Emoji" w:eastAsia="Quattrocento Sans" w:hAnsi="Segoe UI Emoji" w:cs="Quattrocento Sans"/>
        </w:rPr>
      </w:pPr>
      <w:r>
        <w:rPr>
          <w:rFonts w:ascii="Segoe UI Emoji" w:eastAsia="Quattrocento Sans" w:hAnsi="Segoe UI Emoji" w:cs="Quattrocento Sans"/>
        </w:rPr>
        <w:t>Please complete the task to the best of your ability. Feel free to use online materials.</w:t>
      </w:r>
    </w:p>
    <w:p w14:paraId="2B603630" w14:textId="77777777" w:rsidR="00487FF4" w:rsidRPr="004F0964" w:rsidRDefault="00487FF4" w:rsidP="00487FF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Segoe UI Emoji" w:eastAsia="Quattrocento Sans" w:hAnsi="Segoe UI Emoji" w:cs="Quattrocento Sans"/>
        </w:rPr>
      </w:pPr>
      <w:r>
        <w:rPr>
          <w:rFonts w:ascii="Segoe UI Emoji" w:eastAsia="Quattrocento Sans" w:hAnsi="Segoe UI Emoji" w:cs="Quattrocento Sans"/>
        </w:rPr>
        <w:t>We will schedule a 20 minute Zoom call to review your findings.</w:t>
      </w:r>
    </w:p>
    <w:p w14:paraId="73F277DE" w14:textId="77777777" w:rsidR="00487FF4" w:rsidRDefault="00487FF4" w:rsidP="004F096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Segoe UI Emoji" w:eastAsia="Quattrocento Sans" w:hAnsi="Segoe UI Emoji" w:cs="Quattrocento Sans"/>
          <w:b/>
          <w:bCs/>
        </w:rPr>
      </w:pPr>
      <w:bookmarkStart w:id="0" w:name="_GoBack"/>
      <w:bookmarkEnd w:id="0"/>
    </w:p>
    <w:p w14:paraId="26A1E53F" w14:textId="4F2EC0B5" w:rsidR="004F0964" w:rsidRPr="004F0964" w:rsidRDefault="00487FF4" w:rsidP="004F096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Segoe UI Emoji" w:eastAsia="Quattrocento Sans" w:hAnsi="Segoe UI Emoji" w:cs="Quattrocento Sans"/>
          <w:b/>
          <w:bCs/>
        </w:rPr>
      </w:pPr>
      <w:r>
        <w:rPr>
          <w:rFonts w:ascii="Segoe UI Emoji" w:eastAsia="Quattrocento Sans" w:hAnsi="Segoe UI Emoji" w:cs="Quattrocento Sans"/>
          <w:b/>
          <w:bCs/>
        </w:rPr>
        <w:t>Code review</w:t>
      </w:r>
    </w:p>
    <w:p w14:paraId="14E39B4B" w14:textId="678BF9E8" w:rsidR="00487FF4" w:rsidRPr="00487FF4" w:rsidRDefault="00487FF4" w:rsidP="00487FF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Segoe UI Emoji" w:eastAsia="Quattrocento Sans" w:hAnsi="Segoe UI Emoji" w:cs="Quattrocento Sans"/>
        </w:rPr>
      </w:pPr>
      <w:r w:rsidRPr="00487FF4">
        <w:rPr>
          <w:rFonts w:ascii="Segoe UI Emoji" w:eastAsia="Quattrocento Sans" w:hAnsi="Segoe UI Emoji" w:cs="Quattrocento Sans"/>
        </w:rPr>
        <w:t>Attached is Spark code with some performance issues. Additionally, the business requirement has not been understood or implemented correctly, and some parts of the implementation has been left in a TODO state.</w:t>
      </w:r>
    </w:p>
    <w:p w14:paraId="2DE53707" w14:textId="68C466E0" w:rsidR="00487FF4" w:rsidRPr="00487FF4" w:rsidRDefault="00487FF4" w:rsidP="00487FF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Segoe UI Emoji" w:eastAsia="Quattrocento Sans" w:hAnsi="Segoe UI Emoji" w:cs="Quattrocento Sans"/>
        </w:rPr>
      </w:pPr>
      <w:r w:rsidRPr="00487FF4">
        <w:rPr>
          <w:rFonts w:ascii="Segoe UI Emoji" w:eastAsia="Quattrocento Sans" w:hAnsi="Segoe UI Emoji" w:cs="Quattrocento Sans"/>
        </w:rPr>
        <w:t>Please conduct a code review.</w:t>
      </w:r>
    </w:p>
    <w:p w14:paraId="12EFB0AC" w14:textId="5B1D20FF" w:rsidR="004F0964" w:rsidRDefault="004F0964" w:rsidP="004F096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Segoe UI Emoji" w:eastAsia="Quattrocento Sans" w:hAnsi="Segoe UI Emoji" w:cs="Quattrocento Sans"/>
        </w:rPr>
      </w:pPr>
    </w:p>
    <w:p w14:paraId="0787C5E9" w14:textId="589E9887" w:rsidR="004F0964" w:rsidRPr="004F0964" w:rsidRDefault="00487FF4" w:rsidP="004F096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Segoe UI Emoji" w:eastAsia="Quattrocento Sans" w:hAnsi="Segoe UI Emoji" w:cs="Quattrocento Sans"/>
          <w:b/>
          <w:bCs/>
        </w:rPr>
      </w:pPr>
      <w:r>
        <w:rPr>
          <w:rFonts w:ascii="Segoe UI Emoji" w:eastAsia="Quattrocento Sans" w:hAnsi="Segoe UI Emoji" w:cs="Quattrocento Sans"/>
          <w:b/>
          <w:bCs/>
        </w:rPr>
        <w:t>Azure Synapse / Warehouse tables</w:t>
      </w:r>
    </w:p>
    <w:p w14:paraId="1FCFCC29" w14:textId="281B9A67" w:rsidR="004F0964" w:rsidRPr="00487FF4" w:rsidRDefault="00487FF4" w:rsidP="00487FF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Segoe UI Emoji" w:eastAsia="Quattrocento Sans" w:hAnsi="Segoe UI Emoji" w:cs="Quattrocento Sans"/>
        </w:rPr>
      </w:pPr>
      <w:r w:rsidRPr="00487FF4">
        <w:rPr>
          <w:rFonts w:ascii="Segoe UI Emoji" w:eastAsia="Quattrocento Sans" w:hAnsi="Segoe UI Emoji" w:cs="Quattrocento Sans"/>
        </w:rPr>
        <w:t>What changes could be made to improve read / query performance?</w:t>
      </w:r>
    </w:p>
    <w:p w14:paraId="45FF17D1" w14:textId="664181D1" w:rsidR="00487FF4" w:rsidRDefault="00487FF4" w:rsidP="004F096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Segoe UI Emoji" w:eastAsia="Quattrocento Sans" w:hAnsi="Segoe UI Emoji" w:cs="Quattrocento Sans"/>
        </w:rPr>
      </w:pPr>
    </w:p>
    <w:p w14:paraId="7A1E2768" w14:textId="71DAC3FA" w:rsidR="00487FF4" w:rsidRDefault="00487FF4" w:rsidP="004F096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Segoe UI Emoji" w:eastAsia="Quattrocento Sans" w:hAnsi="Segoe UI Emoji" w:cs="Quattrocento Sans"/>
        </w:rPr>
      </w:pPr>
    </w:p>
    <w:sectPr w:rsidR="00487FF4">
      <w:headerReference w:type="default" r:id="rId8"/>
      <w:footerReference w:type="default" r:id="rId9"/>
      <w:pgSz w:w="12240" w:h="18720"/>
      <w:pgMar w:top="1440" w:right="1440" w:bottom="1440" w:left="1440" w:header="708" w:footer="708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9EF97" w14:textId="77777777" w:rsidR="009C1E6C" w:rsidRDefault="009C1E6C">
      <w:r>
        <w:separator/>
      </w:r>
    </w:p>
  </w:endnote>
  <w:endnote w:type="continuationSeparator" w:id="0">
    <w:p w14:paraId="1521E204" w14:textId="77777777" w:rsidR="009C1E6C" w:rsidRDefault="009C1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Quattrocento Sans">
    <w:altName w:val="Calibri"/>
    <w:charset w:val="00"/>
    <w:family w:val="auto"/>
    <w:pitch w:val="default"/>
  </w:font>
  <w:font w:name="Play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608F5" w14:textId="77777777" w:rsidR="00E87585" w:rsidRDefault="00E87585">
    <w:pPr>
      <w:pBdr>
        <w:top w:val="nil"/>
        <w:left w:val="nil"/>
        <w:bottom w:val="nil"/>
        <w:right w:val="nil"/>
        <w:between w:val="nil"/>
      </w:pBdr>
      <w:spacing w:line="288" w:lineRule="auto"/>
      <w:rPr>
        <w:rFonts w:ascii="Play" w:eastAsia="Play" w:hAnsi="Play" w:cs="Play"/>
        <w:color w:val="B2B2B2"/>
        <w:sz w:val="20"/>
        <w:szCs w:val="20"/>
      </w:rPr>
    </w:pPr>
  </w:p>
  <w:p w14:paraId="447282CF" w14:textId="77777777" w:rsidR="00CB3842" w:rsidRDefault="00A111ED">
    <w:pPr>
      <w:pBdr>
        <w:top w:val="nil"/>
        <w:left w:val="nil"/>
        <w:bottom w:val="nil"/>
        <w:right w:val="nil"/>
        <w:between w:val="nil"/>
      </w:pBdr>
      <w:spacing w:line="288" w:lineRule="auto"/>
      <w:rPr>
        <w:rFonts w:ascii="Play" w:eastAsia="Play" w:hAnsi="Play" w:cs="Play"/>
        <w:color w:val="B2B2B2"/>
        <w:sz w:val="20"/>
        <w:szCs w:val="20"/>
      </w:rPr>
    </w:pPr>
    <w:proofErr w:type="spellStart"/>
    <w:r>
      <w:rPr>
        <w:rFonts w:ascii="Play" w:eastAsia="Play" w:hAnsi="Play" w:cs="Play"/>
        <w:color w:val="B2B2B2"/>
        <w:sz w:val="20"/>
        <w:szCs w:val="20"/>
      </w:rPr>
      <w:t>Redkite</w:t>
    </w:r>
    <w:proofErr w:type="spellEnd"/>
    <w:r>
      <w:rPr>
        <w:rFonts w:ascii="Play" w:eastAsia="Play" w:hAnsi="Play" w:cs="Play"/>
        <w:color w:val="B2B2B2"/>
        <w:sz w:val="20"/>
        <w:szCs w:val="20"/>
      </w:rPr>
      <w:t xml:space="preserve"> Data Intelligence Ltd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4179FD3C" wp14:editId="7FF4ADC0">
          <wp:simplePos x="0" y="0"/>
          <wp:positionH relativeFrom="column">
            <wp:posOffset>5547360</wp:posOffset>
          </wp:positionH>
          <wp:positionV relativeFrom="paragraph">
            <wp:posOffset>208138</wp:posOffset>
          </wp:positionV>
          <wp:extent cx="1315616" cy="1315616"/>
          <wp:effectExtent l="0" t="0" r="0" b="0"/>
          <wp:wrapSquare wrapText="bothSides" distT="0" distB="0" distL="0" distR="0"/>
          <wp:docPr id="42" name="image3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5616" cy="13156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FD82DC" w14:textId="06371A54" w:rsidR="00CB3842" w:rsidRDefault="00CB384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76439" w14:textId="77777777" w:rsidR="009C1E6C" w:rsidRDefault="009C1E6C">
      <w:r>
        <w:separator/>
      </w:r>
    </w:p>
  </w:footnote>
  <w:footnote w:type="continuationSeparator" w:id="0">
    <w:p w14:paraId="4A34A8AB" w14:textId="77777777" w:rsidR="009C1E6C" w:rsidRDefault="009C1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859C1" w14:textId="77777777" w:rsidR="00CB3842" w:rsidRDefault="00A111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Calibri"/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5B0544A2" wp14:editId="7426ED30">
          <wp:simplePos x="0" y="0"/>
          <wp:positionH relativeFrom="column">
            <wp:posOffset>-1749424</wp:posOffset>
          </wp:positionH>
          <wp:positionV relativeFrom="paragraph">
            <wp:posOffset>-467712</wp:posOffset>
          </wp:positionV>
          <wp:extent cx="3507740" cy="876935"/>
          <wp:effectExtent l="0" t="0" r="0" b="0"/>
          <wp:wrapSquare wrapText="bothSides" distT="0" distB="0" distL="0" distR="0"/>
          <wp:docPr id="4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07740" cy="876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146651B0" wp14:editId="34587B2B">
          <wp:simplePos x="0" y="0"/>
          <wp:positionH relativeFrom="column">
            <wp:posOffset>5532120</wp:posOffset>
          </wp:positionH>
          <wp:positionV relativeFrom="paragraph">
            <wp:posOffset>-467359</wp:posOffset>
          </wp:positionV>
          <wp:extent cx="1315085" cy="1753870"/>
          <wp:effectExtent l="0" t="0" r="0" b="0"/>
          <wp:wrapSquare wrapText="bothSides" distT="0" distB="0" distL="0" distR="0"/>
          <wp:docPr id="40" name="image1.pn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picture containing drawing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5085" cy="17538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D4826F1" w14:textId="77777777" w:rsidR="00CB3842" w:rsidRDefault="00CB384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25D0C"/>
    <w:multiLevelType w:val="hybridMultilevel"/>
    <w:tmpl w:val="2FF8A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B2929"/>
    <w:multiLevelType w:val="hybridMultilevel"/>
    <w:tmpl w:val="9C3E7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B0F6D"/>
    <w:multiLevelType w:val="hybridMultilevel"/>
    <w:tmpl w:val="DC0C6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F5E3B"/>
    <w:multiLevelType w:val="hybridMultilevel"/>
    <w:tmpl w:val="91001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5251C"/>
    <w:multiLevelType w:val="hybridMultilevel"/>
    <w:tmpl w:val="9528B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964"/>
    <w:rsid w:val="001B2E2E"/>
    <w:rsid w:val="00245384"/>
    <w:rsid w:val="00397099"/>
    <w:rsid w:val="0047229A"/>
    <w:rsid w:val="00487FF4"/>
    <w:rsid w:val="004A4D03"/>
    <w:rsid w:val="004F0964"/>
    <w:rsid w:val="00596CF4"/>
    <w:rsid w:val="007819FD"/>
    <w:rsid w:val="009C1E6C"/>
    <w:rsid w:val="00A111ED"/>
    <w:rsid w:val="00A8198A"/>
    <w:rsid w:val="00CB3842"/>
    <w:rsid w:val="00E87585"/>
    <w:rsid w:val="00F3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4E78E"/>
  <w15:docId w15:val="{47BC20A1-ECB6-4F41-93D5-FE820546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C18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8A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C18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8AD"/>
    <w:rPr>
      <w:rFonts w:eastAsiaTheme="minorEastAsia"/>
    </w:rPr>
  </w:style>
  <w:style w:type="paragraph" w:customStyle="1" w:styleId="BasicParagraph">
    <w:name w:val="[Basic Paragraph]"/>
    <w:basedOn w:val="Normal"/>
    <w:uiPriority w:val="99"/>
    <w:rsid w:val="00FC18AD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</w:rPr>
  </w:style>
  <w:style w:type="paragraph" w:styleId="NormalWeb">
    <w:name w:val="Normal (Web)"/>
    <w:basedOn w:val="Normal"/>
    <w:uiPriority w:val="99"/>
    <w:semiHidden/>
    <w:unhideWhenUsed/>
    <w:rsid w:val="00BC3D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0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8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Downes\Documents\Custom%20Office%20Templates\Redkite%20Letterhea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O1pNdsnKCsS1tsCc84eiPuMBiw==">AMUW2mXg+21lnlCSJF1FQZuhda8s2Yvhj9YAaoJ9/RxjVtuphajT3+7kCtrcvTo+vwRN4yyA9/P3YVEpTMU32ENnxcOmbMV419tlYjkrXMLFAYfVt4zQa4s=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Redkite Letterhead Template</Template>
  <TotalTime>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Downes</dc:creator>
  <cp:lastModifiedBy>Rachel Downes</cp:lastModifiedBy>
  <cp:revision>3</cp:revision>
  <dcterms:created xsi:type="dcterms:W3CDTF">2020-12-21T18:06:00Z</dcterms:created>
  <dcterms:modified xsi:type="dcterms:W3CDTF">2020-12-21T18:09:00Z</dcterms:modified>
</cp:coreProperties>
</file>